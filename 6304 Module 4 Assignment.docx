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AB635"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3B3CFA67" w14:textId="77777777" w:rsidR="002A51A0" w:rsidRDefault="00B20382" w:rsidP="002A51A0">
      <w:pPr>
        <w:jc w:val="center"/>
        <w:rPr>
          <w:rFonts w:ascii="Times New Roman" w:hAnsi="Times New Roman"/>
          <w:b/>
          <w:sz w:val="28"/>
          <w:szCs w:val="28"/>
        </w:rPr>
      </w:pPr>
      <w:r>
        <w:rPr>
          <w:rFonts w:ascii="Times New Roman" w:hAnsi="Times New Roman"/>
          <w:b/>
          <w:sz w:val="28"/>
          <w:szCs w:val="28"/>
        </w:rPr>
        <w:t>Module 4</w:t>
      </w:r>
    </w:p>
    <w:p w14:paraId="2D5F1185"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332FD576" w14:textId="0409DABD" w:rsidR="002A51A0" w:rsidRDefault="002A51A0" w:rsidP="00762B7D"/>
    <w:p w14:paraId="4D1CE7E8" w14:textId="6E240064" w:rsidR="002A51A0" w:rsidRDefault="002A51A0" w:rsidP="00762B7D"/>
    <w:p w14:paraId="68F99987" w14:textId="1810AF96" w:rsidR="00B977C9" w:rsidRDefault="008625C2" w:rsidP="00762B7D">
      <w:r>
        <w:rPr>
          <w:noProof/>
        </w:rPr>
        <w:drawing>
          <wp:anchor distT="0" distB="0" distL="114300" distR="114300" simplePos="0" relativeHeight="251658240" behindDoc="1" locked="0" layoutInCell="1" allowOverlap="1" wp14:anchorId="04FC6308" wp14:editId="42F6CC7B">
            <wp:simplePos x="0" y="0"/>
            <wp:positionH relativeFrom="column">
              <wp:posOffset>2685415</wp:posOffset>
            </wp:positionH>
            <wp:positionV relativeFrom="paragraph">
              <wp:posOffset>58420</wp:posOffset>
            </wp:positionV>
            <wp:extent cx="3165475" cy="1638300"/>
            <wp:effectExtent l="0" t="0" r="0" b="0"/>
            <wp:wrapTight wrapText="bothSides">
              <wp:wrapPolygon edited="0">
                <wp:start x="0" y="0"/>
                <wp:lineTo x="0" y="21349"/>
                <wp:lineTo x="21448" y="21349"/>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bright="20000"/>
                              </a14:imgEffect>
                            </a14:imgLayer>
                          </a14:imgProps>
                        </a:ext>
                        <a:ext uri="{28A0092B-C50C-407E-A947-70E740481C1C}">
                          <a14:useLocalDpi xmlns:a14="http://schemas.microsoft.com/office/drawing/2010/main" val="0"/>
                        </a:ext>
                      </a:extLst>
                    </a:blip>
                    <a:srcRect l="10691" t="24248"/>
                    <a:stretch/>
                  </pic:blipFill>
                  <pic:spPr bwMode="auto">
                    <a:xfrm>
                      <a:off x="0" y="0"/>
                      <a:ext cx="3165475" cy="1638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51A0">
        <w:t>Write a simple R script to execute the following:</w:t>
      </w:r>
    </w:p>
    <w:p w14:paraId="4A83BF9C" w14:textId="20AFEC80" w:rsidR="00685EEB" w:rsidRDefault="00685EEB" w:rsidP="00762B7D"/>
    <w:p w14:paraId="3B5AAF45" w14:textId="77777777" w:rsidR="00685EEB" w:rsidRPr="00303B5C" w:rsidRDefault="00685EEB" w:rsidP="00762B7D">
      <w:pPr>
        <w:rPr>
          <w:b/>
        </w:rPr>
      </w:pPr>
      <w:r w:rsidRPr="00303B5C">
        <w:rPr>
          <w:b/>
        </w:rPr>
        <w:t>Preprocessing</w:t>
      </w:r>
    </w:p>
    <w:p w14:paraId="2102BD9D" w14:textId="77777777" w:rsidR="002A51A0" w:rsidRDefault="002A51A0" w:rsidP="00762B7D"/>
    <w:p w14:paraId="0130F7D2" w14:textId="08F7030E" w:rsidR="00CA0605" w:rsidRDefault="00CA0605" w:rsidP="00CA0605">
      <w:pPr>
        <w:pStyle w:val="ListParagraph"/>
        <w:numPr>
          <w:ilvl w:val="0"/>
          <w:numId w:val="4"/>
        </w:numPr>
      </w:pPr>
      <w:r>
        <w:t xml:space="preserve">Load into R the data included in “Assignment 4 Data.xlsx”.  This </w:t>
      </w:r>
      <w:r w:rsidR="007C3BB8">
        <w:t>set includes data on 50 small US cities</w:t>
      </w:r>
      <w:r w:rsidR="0028228F">
        <w:t xml:space="preserve"> involving crime, and police expenditures.  </w:t>
      </w:r>
      <w:r w:rsidR="00EE13E5">
        <w:t>This is your</w:t>
      </w:r>
      <w:r w:rsidR="008625C2">
        <w:t xml:space="preserve"> master </w:t>
      </w:r>
      <w:r w:rsidR="00EE13E5">
        <w:t>data set.</w:t>
      </w:r>
    </w:p>
    <w:p w14:paraId="6775FE19" w14:textId="621F55B1" w:rsidR="002A51A0" w:rsidRDefault="00CA0605" w:rsidP="00EE13E5">
      <w:pPr>
        <w:pStyle w:val="ListParagraph"/>
        <w:numPr>
          <w:ilvl w:val="0"/>
          <w:numId w:val="4"/>
        </w:numPr>
      </w:pPr>
      <w:r>
        <w:t xml:space="preserve">Using the numerical portion of your U number as a </w:t>
      </w:r>
      <w:proofErr w:type="gramStart"/>
      <w:r>
        <w:t>random number</w:t>
      </w:r>
      <w:proofErr w:type="gramEnd"/>
      <w:r>
        <w:t xml:space="preserve"> seed, take a random sample of</w:t>
      </w:r>
      <w:r w:rsidR="008625C2">
        <w:t xml:space="preserve"> 12 </w:t>
      </w:r>
      <w:r>
        <w:t>cases from the</w:t>
      </w:r>
      <w:r w:rsidR="008625C2">
        <w:t xml:space="preserve"> master </w:t>
      </w:r>
      <w:r>
        <w:t xml:space="preserve">data set using the method presented in class. </w:t>
      </w:r>
      <w:r w:rsidR="00EE13E5">
        <w:t>This is your</w:t>
      </w:r>
      <w:r w:rsidR="008625C2">
        <w:t xml:space="preserve"> primary </w:t>
      </w:r>
      <w:r w:rsidR="00EE13E5">
        <w:t>data set.</w:t>
      </w:r>
    </w:p>
    <w:p w14:paraId="34A1F793" w14:textId="77777777" w:rsidR="00EE13E5" w:rsidRDefault="00EE13E5" w:rsidP="00EE13E5"/>
    <w:p w14:paraId="44A38ADC" w14:textId="77777777" w:rsidR="00303B5C" w:rsidRDefault="00303B5C" w:rsidP="002A51A0">
      <w:pPr>
        <w:rPr>
          <w:b/>
        </w:rPr>
      </w:pPr>
      <w:r w:rsidRPr="00303B5C">
        <w:rPr>
          <w:b/>
        </w:rPr>
        <w:t>Analysis</w:t>
      </w:r>
    </w:p>
    <w:p w14:paraId="5112E633" w14:textId="77777777" w:rsidR="00303B5C" w:rsidRDefault="00303B5C" w:rsidP="002A51A0">
      <w:pPr>
        <w:rPr>
          <w:b/>
        </w:rPr>
      </w:pPr>
    </w:p>
    <w:p w14:paraId="5D1608EB" w14:textId="1150ECE1" w:rsidR="00303B5C" w:rsidRDefault="002C1544" w:rsidP="0013490E">
      <w:pPr>
        <w:pStyle w:val="ListParagraph"/>
        <w:numPr>
          <w:ilvl w:val="0"/>
          <w:numId w:val="5"/>
        </w:numPr>
      </w:pPr>
      <w:bookmarkStart w:id="0" w:name="_Hlk521064715"/>
      <w:r>
        <w:t>With</w:t>
      </w:r>
      <w:r w:rsidR="00303B5C" w:rsidRPr="00303B5C">
        <w:t xml:space="preserve"> the </w:t>
      </w:r>
      <w:r w:rsidR="00CA0605">
        <w:t xml:space="preserve">data in </w:t>
      </w:r>
      <w:r w:rsidR="00EE13E5">
        <w:t>your</w:t>
      </w:r>
      <w:r w:rsidR="008625C2">
        <w:t xml:space="preserve"> primary </w:t>
      </w:r>
      <w:r w:rsidR="00EE13E5">
        <w:t>data set</w:t>
      </w:r>
      <w:r w:rsidR="00303B5C">
        <w:t xml:space="preserve">, </w:t>
      </w:r>
      <w:r w:rsidR="0013490E">
        <w:t>use R to calculate and report the correlation coefficient</w:t>
      </w:r>
      <w:r w:rsidR="0028228F">
        <w:t xml:space="preserve"> between the two variables.  </w:t>
      </w:r>
      <w:bookmarkEnd w:id="0"/>
      <w:r w:rsidR="0013490E">
        <w:t>Report and interpret the p value</w:t>
      </w:r>
      <w:r w:rsidR="00CA0605">
        <w:t>s</w:t>
      </w:r>
      <w:r w:rsidR="0013490E">
        <w:t xml:space="preserve"> for the correlation coefficient</w:t>
      </w:r>
      <w:r w:rsidR="00CA0605">
        <w:t>s</w:t>
      </w:r>
      <w:r w:rsidR="0013490E">
        <w:t xml:space="preserve">. </w:t>
      </w:r>
    </w:p>
    <w:p w14:paraId="689C21E4" w14:textId="3C5C92CF" w:rsidR="008625C2" w:rsidRDefault="008625C2" w:rsidP="0013490E">
      <w:pPr>
        <w:pStyle w:val="ListParagraph"/>
        <w:numPr>
          <w:ilvl w:val="0"/>
          <w:numId w:val="5"/>
        </w:numPr>
      </w:pPr>
      <w:r>
        <w:t>Use your primary data set to create a scatterplot of your data. Show police funding on the x-axis and reported crimes per 100,000 on the y-axis.  Make certain the x-axis is scaled between 0 and 100 and the y-axis is scaled between 300 and 2000. Apply appropriate axis labels to identify the variables.</w:t>
      </w:r>
    </w:p>
    <w:p w14:paraId="316109C5" w14:textId="51B7C016" w:rsidR="00405FF1" w:rsidRDefault="00EE13E5" w:rsidP="0013490E">
      <w:pPr>
        <w:pStyle w:val="ListParagraph"/>
        <w:numPr>
          <w:ilvl w:val="0"/>
          <w:numId w:val="5"/>
        </w:numPr>
      </w:pPr>
      <w:r>
        <w:t>With your</w:t>
      </w:r>
      <w:r w:rsidR="008625C2">
        <w:t xml:space="preserve"> primary </w:t>
      </w:r>
      <w:r>
        <w:t>data set u</w:t>
      </w:r>
      <w:r w:rsidR="00405FF1">
        <w:t>se R to conduct a simple line</w:t>
      </w:r>
      <w:r w:rsidR="00C765DD">
        <w:t xml:space="preserve">ar regression on the data with </w:t>
      </w:r>
      <w:r w:rsidR="0028228F">
        <w:t xml:space="preserve">reported crimes per 100,000 </w:t>
      </w:r>
      <w:r w:rsidR="00405FF1">
        <w:t xml:space="preserve">as the dependent variable and </w:t>
      </w:r>
      <w:r w:rsidR="0028228F">
        <w:t xml:space="preserve">police funding </w:t>
      </w:r>
      <w:r w:rsidR="00405FF1">
        <w:t xml:space="preserve">as the </w:t>
      </w:r>
      <w:r w:rsidR="0028228F">
        <w:t>in</w:t>
      </w:r>
      <w:r w:rsidR="00405FF1">
        <w:t>dependent variable.  As a part of this be sure to:</w:t>
      </w:r>
    </w:p>
    <w:p w14:paraId="72C0A1B5" w14:textId="77777777" w:rsidR="00405FF1" w:rsidRDefault="00405FF1" w:rsidP="00405FF1">
      <w:pPr>
        <w:pStyle w:val="ListParagraph"/>
        <w:numPr>
          <w:ilvl w:val="1"/>
          <w:numId w:val="5"/>
        </w:numPr>
      </w:pPr>
      <w:r>
        <w:t>Report the beta coefficients and associated p values and confidence intervals from your model.</w:t>
      </w:r>
    </w:p>
    <w:p w14:paraId="6308801B" w14:textId="77777777" w:rsidR="00405FF1" w:rsidRDefault="00405FF1" w:rsidP="00405FF1">
      <w:pPr>
        <w:pStyle w:val="ListParagraph"/>
        <w:numPr>
          <w:ilvl w:val="1"/>
          <w:numId w:val="5"/>
        </w:numPr>
      </w:pPr>
      <w:r>
        <w:t>Give a written interpretation of your beta coefficients.</w:t>
      </w:r>
    </w:p>
    <w:p w14:paraId="5827869D" w14:textId="77777777" w:rsidR="00405FF1" w:rsidRDefault="00405FF1" w:rsidP="00405FF1">
      <w:pPr>
        <w:pStyle w:val="ListParagraph"/>
        <w:numPr>
          <w:ilvl w:val="1"/>
          <w:numId w:val="5"/>
        </w:numPr>
      </w:pPr>
      <w:r>
        <w:t>Assess your model’s conformance with the LINE assumptions of regression.</w:t>
      </w:r>
    </w:p>
    <w:p w14:paraId="7F642A12" w14:textId="6F30F7A9" w:rsidR="00405FF1" w:rsidRDefault="00405FF1" w:rsidP="00405FF1">
      <w:pPr>
        <w:pStyle w:val="ListParagraph"/>
        <w:numPr>
          <w:ilvl w:val="1"/>
          <w:numId w:val="5"/>
        </w:numPr>
      </w:pPr>
      <w:r>
        <w:t>For a given</w:t>
      </w:r>
      <w:r w:rsidR="0028228F">
        <w:t xml:space="preserve"> small city spending $</w:t>
      </w:r>
      <w:r w:rsidR="009E2327">
        <w:t>41</w:t>
      </w:r>
      <w:r w:rsidR="0028228F">
        <w:t xml:space="preserve"> per resident on police protection </w:t>
      </w:r>
      <w:r>
        <w:t xml:space="preserve">use your model to predict </w:t>
      </w:r>
      <w:r w:rsidR="0028228F">
        <w:t>crime rate per 100,000 residents</w:t>
      </w:r>
      <w:r w:rsidR="00C765DD">
        <w:t xml:space="preserve">. </w:t>
      </w:r>
      <w:r>
        <w:t xml:space="preserve">Include a 95% prediction interval and a written interpretation of both the prediction and the </w:t>
      </w:r>
      <w:r w:rsidR="00C765DD">
        <w:t xml:space="preserve">accompanying </w:t>
      </w:r>
      <w:r>
        <w:t>interval.</w:t>
      </w:r>
      <w:r w:rsidR="002A600F">
        <w:t xml:space="preserve">  </w:t>
      </w:r>
      <w:r w:rsidR="003D6EA8">
        <w:t>If you only looked at this interval, what would it potentially indicate about model fit?</w:t>
      </w:r>
    </w:p>
    <w:p w14:paraId="40AEEA1A" w14:textId="6C220AE4" w:rsidR="00EA23B8" w:rsidRDefault="008625C2" w:rsidP="00EA23B8">
      <w:pPr>
        <w:pStyle w:val="ListParagraph"/>
        <w:numPr>
          <w:ilvl w:val="0"/>
          <w:numId w:val="5"/>
        </w:numPr>
      </w:pPr>
      <w:r>
        <w:t xml:space="preserve">New York City’s budgeted police expenditures in 2020 are $10.9 billion. Its estimated population for the same year is </w:t>
      </w:r>
      <w:r w:rsidR="009E2327">
        <w:t xml:space="preserve">approximately </w:t>
      </w:r>
      <w:r>
        <w:t xml:space="preserve">8,550,000. Give two reasons why it would be wrong to use your model to predict </w:t>
      </w:r>
      <w:r w:rsidR="0028228F">
        <w:t>New York’s crime rate per 100,000 residents</w:t>
      </w:r>
      <w:r w:rsidR="00184173">
        <w:t>.</w:t>
      </w:r>
    </w:p>
    <w:p w14:paraId="1157C123" w14:textId="77777777" w:rsidR="00405FF1" w:rsidRDefault="00405FF1" w:rsidP="00405FF1">
      <w:pPr>
        <w:pStyle w:val="ListParagraph"/>
        <w:ind w:left="1440"/>
      </w:pPr>
    </w:p>
    <w:p w14:paraId="716C9977" w14:textId="6ED3410A" w:rsidR="009E2327" w:rsidRDefault="009E2327" w:rsidP="009E2327">
      <w:r>
        <w:lastRenderedPageBreak/>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sidRPr="00035DD9">
        <w:rPr>
          <w:b/>
          <w:color w:val="FF0000"/>
        </w:rPr>
        <w:t xml:space="preserve">This is an individual assignment to be completed </w:t>
      </w:r>
      <w:r>
        <w:rPr>
          <w:b/>
          <w:color w:val="FF0000"/>
        </w:rPr>
        <w:t>and submitted by the time stated on Canvas</w:t>
      </w:r>
      <w:r w:rsidRPr="00035DD9">
        <w:rPr>
          <w:b/>
          <w:color w:val="FF0000"/>
        </w:rPr>
        <w:t>.  No collaboration of any sort is allowed on this assignment.</w:t>
      </w:r>
      <w:r w:rsidR="00A0496B">
        <w:rPr>
          <w:b/>
          <w:color w:val="FF0000"/>
        </w:rPr>
        <w:t xml:space="preserve">  Please remember the prohibition on using screenshots in your deliverable.</w:t>
      </w:r>
    </w:p>
    <w:p w14:paraId="6E991F73" w14:textId="5DADD90C" w:rsidR="002A51A0" w:rsidRDefault="002A51A0" w:rsidP="009E2327"/>
    <w:sectPr w:rsidR="002A51A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AAFE1" w14:textId="77777777" w:rsidR="0001460B" w:rsidRDefault="0001460B" w:rsidP="0001460B">
      <w:r>
        <w:separator/>
      </w:r>
    </w:p>
  </w:endnote>
  <w:endnote w:type="continuationSeparator" w:id="0">
    <w:p w14:paraId="09089014" w14:textId="77777777" w:rsidR="0001460B" w:rsidRDefault="0001460B" w:rsidP="00014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C3F24" w14:textId="7DB4777A" w:rsidR="0001460B" w:rsidRPr="0001460B" w:rsidRDefault="0001460B">
    <w:pPr>
      <w:pStyle w:val="Footer"/>
      <w:rPr>
        <w:sz w:val="20"/>
        <w:szCs w:val="20"/>
      </w:rPr>
    </w:pPr>
    <w:r>
      <w:rPr>
        <w:sz w:val="20"/>
        <w:szCs w:val="20"/>
      </w:rPr>
      <w:t>© 2020 Ronald K. Satterfield</w:t>
    </w:r>
  </w:p>
  <w:p w14:paraId="1B67C0DF" w14:textId="77777777" w:rsidR="0001460B" w:rsidRDefault="00014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2A652" w14:textId="77777777" w:rsidR="0001460B" w:rsidRDefault="0001460B" w:rsidP="0001460B">
      <w:r>
        <w:separator/>
      </w:r>
    </w:p>
  </w:footnote>
  <w:footnote w:type="continuationSeparator" w:id="0">
    <w:p w14:paraId="79A7D8D4" w14:textId="77777777" w:rsidR="0001460B" w:rsidRDefault="0001460B" w:rsidP="00014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989C0B3-DCC1-4EFB-A67E-A20C3817009B}"/>
    <w:docVar w:name="dgnword-eventsink" w:val="1863240860992"/>
  </w:docVars>
  <w:rsids>
    <w:rsidRoot w:val="00762B7D"/>
    <w:rsid w:val="0001460B"/>
    <w:rsid w:val="000E1024"/>
    <w:rsid w:val="000F3983"/>
    <w:rsid w:val="0013490E"/>
    <w:rsid w:val="00175573"/>
    <w:rsid w:val="00184173"/>
    <w:rsid w:val="00206868"/>
    <w:rsid w:val="00236617"/>
    <w:rsid w:val="0028228F"/>
    <w:rsid w:val="002A51A0"/>
    <w:rsid w:val="002A600F"/>
    <w:rsid w:val="002C1544"/>
    <w:rsid w:val="00303B5C"/>
    <w:rsid w:val="00324C6D"/>
    <w:rsid w:val="003D6EA8"/>
    <w:rsid w:val="00405FF1"/>
    <w:rsid w:val="0046508C"/>
    <w:rsid w:val="004F52D5"/>
    <w:rsid w:val="006705ED"/>
    <w:rsid w:val="006758B4"/>
    <w:rsid w:val="00685EEB"/>
    <w:rsid w:val="00762B7D"/>
    <w:rsid w:val="00775BCD"/>
    <w:rsid w:val="007C3BB8"/>
    <w:rsid w:val="008625C2"/>
    <w:rsid w:val="00872C15"/>
    <w:rsid w:val="00892E6A"/>
    <w:rsid w:val="00954E7F"/>
    <w:rsid w:val="0099759C"/>
    <w:rsid w:val="009E2327"/>
    <w:rsid w:val="00A0496B"/>
    <w:rsid w:val="00AB473F"/>
    <w:rsid w:val="00B20382"/>
    <w:rsid w:val="00B629B6"/>
    <w:rsid w:val="00B977C9"/>
    <w:rsid w:val="00BD71E2"/>
    <w:rsid w:val="00C44D2C"/>
    <w:rsid w:val="00C57312"/>
    <w:rsid w:val="00C765DD"/>
    <w:rsid w:val="00CA0605"/>
    <w:rsid w:val="00CB7753"/>
    <w:rsid w:val="00EA23B8"/>
    <w:rsid w:val="00EB3010"/>
    <w:rsid w:val="00EC5EBF"/>
    <w:rsid w:val="00EE13E5"/>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C802"/>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CA0605"/>
    <w:rPr>
      <w:color w:val="808080"/>
    </w:rPr>
  </w:style>
  <w:style w:type="paragraph" w:styleId="Header">
    <w:name w:val="header"/>
    <w:basedOn w:val="Normal"/>
    <w:link w:val="HeaderChar"/>
    <w:uiPriority w:val="99"/>
    <w:unhideWhenUsed/>
    <w:rsid w:val="0001460B"/>
    <w:pPr>
      <w:tabs>
        <w:tab w:val="center" w:pos="4680"/>
        <w:tab w:val="right" w:pos="9360"/>
      </w:tabs>
    </w:pPr>
  </w:style>
  <w:style w:type="character" w:customStyle="1" w:styleId="HeaderChar">
    <w:name w:val="Header Char"/>
    <w:basedOn w:val="DefaultParagraphFont"/>
    <w:link w:val="Header"/>
    <w:uiPriority w:val="99"/>
    <w:rsid w:val="0001460B"/>
  </w:style>
  <w:style w:type="paragraph" w:styleId="Footer">
    <w:name w:val="footer"/>
    <w:basedOn w:val="Normal"/>
    <w:link w:val="FooterChar"/>
    <w:uiPriority w:val="99"/>
    <w:unhideWhenUsed/>
    <w:rsid w:val="0001460B"/>
    <w:pPr>
      <w:tabs>
        <w:tab w:val="center" w:pos="4680"/>
        <w:tab w:val="right" w:pos="9360"/>
      </w:tabs>
    </w:pPr>
  </w:style>
  <w:style w:type="character" w:customStyle="1" w:styleId="FooterChar">
    <w:name w:val="Footer Char"/>
    <w:basedOn w:val="DefaultParagraphFont"/>
    <w:link w:val="Footer"/>
    <w:uiPriority w:val="99"/>
    <w:rsid w:val="00014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Template>
  <TotalTime>48</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10</cp:revision>
  <dcterms:created xsi:type="dcterms:W3CDTF">2018-12-29T01:06:00Z</dcterms:created>
  <dcterms:modified xsi:type="dcterms:W3CDTF">2020-09-21T13:05:00Z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